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455C" w:rsidRDefault="00495180">
      <w:pPr>
        <w:pStyle w:val="Heading1"/>
      </w:pPr>
      <w:r>
        <w:t xml:space="preserve">Stacks &amp; Queue </w:t>
      </w:r>
    </w:p>
    <w:p w:rsidR="00495180" w:rsidRPr="00495180" w:rsidRDefault="00495180" w:rsidP="0049518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495180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fldChar w:fldCharType="begin"/>
      </w:r>
      <w:r w:rsidRPr="00495180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nstrText xml:space="preserve"> INCLUDEPICTURE "/var/folders/l3/1npzrdrx4x92q2dxg34qjgk80000gn/T/com.microsoft.Word/WebArchiveCopyPasteTempFiles/3eqWRCLykorVXYXyyyanxFR7VDJNpF2Sm0teuoiPlzfR4fxi3GGNTFe7oRSAQCAQCgUAgEAgEwkHxf6Fpzgy42nN+AAAAAElFTkSuQmCC" \* MERGEFORMATINET </w:instrText>
      </w:r>
      <w:r w:rsidRPr="00495180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fldChar w:fldCharType="separate"/>
      </w:r>
      <w:r w:rsidRPr="00495180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en-US"/>
        </w:rPr>
        <w:drawing>
          <wp:inline distT="0" distB="0" distL="0" distR="0">
            <wp:extent cx="3060700" cy="2286000"/>
            <wp:effectExtent l="0" t="0" r="0" b="0"/>
            <wp:docPr id="1" name="Picture 1" descr="Stack implementation in java - Java2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ck implementation in java - Java2Blo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180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fldChar w:fldCharType="end"/>
      </w:r>
    </w:p>
    <w:p w:rsidR="005D455C" w:rsidRDefault="005D455C">
      <w:pPr>
        <w:pStyle w:val="Heading2"/>
      </w:pPr>
    </w:p>
    <w:p w:rsidR="00495180" w:rsidRDefault="00495180" w:rsidP="00495180"/>
    <w:p w:rsidR="00495180" w:rsidRPr="00495180" w:rsidRDefault="00495180" w:rsidP="00495180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495180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fldChar w:fldCharType="begin"/>
      </w:r>
      <w:r w:rsidRPr="00495180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nstrText xml:space="preserve"> INCLUDEPICTURE "/var/folders/l3/1npzrdrx4x92q2dxg34qjgk80000gn/T/com.microsoft.Word/WebArchiveCopyPasteTempFiles/Queue.png" \* MERGEFORMATINET </w:instrText>
      </w:r>
      <w:r w:rsidRPr="00495180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fldChar w:fldCharType="separate"/>
      </w:r>
      <w:r w:rsidRPr="00495180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en-US"/>
        </w:rPr>
        <w:drawing>
          <wp:inline distT="0" distB="0" distL="0" distR="0">
            <wp:extent cx="5943600" cy="2181860"/>
            <wp:effectExtent l="0" t="0" r="0" b="2540"/>
            <wp:docPr id="2" name="Picture 2" descr="Queue Data Structure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eue Data Structure - GeeksforGeek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5180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fldChar w:fldCharType="end"/>
      </w:r>
    </w:p>
    <w:p w:rsidR="00495180" w:rsidRPr="00495180" w:rsidRDefault="00495180" w:rsidP="00495180"/>
    <w:sectPr w:rsidR="00495180" w:rsidRPr="00495180">
      <w:footerReference w:type="default" r:id="rId9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D32" w:rsidRDefault="00CE7D32">
      <w:r>
        <w:separator/>
      </w:r>
    </w:p>
    <w:p w:rsidR="00CE7D32" w:rsidRDefault="00CE7D32"/>
  </w:endnote>
  <w:endnote w:type="continuationSeparator" w:id="0">
    <w:p w:rsidR="00CE7D32" w:rsidRDefault="00CE7D32">
      <w:r>
        <w:continuationSeparator/>
      </w:r>
    </w:p>
    <w:p w:rsidR="00CE7D32" w:rsidRDefault="00CE7D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455C" w:rsidRDefault="00CE7D3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D32" w:rsidRDefault="00CE7D32">
      <w:r>
        <w:separator/>
      </w:r>
    </w:p>
    <w:p w:rsidR="00CE7D32" w:rsidRDefault="00CE7D32"/>
  </w:footnote>
  <w:footnote w:type="continuationSeparator" w:id="0">
    <w:p w:rsidR="00CE7D32" w:rsidRDefault="00CE7D32">
      <w:r>
        <w:continuationSeparator/>
      </w:r>
    </w:p>
    <w:p w:rsidR="00CE7D32" w:rsidRDefault="00CE7D3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80"/>
    <w:rsid w:val="00495180"/>
    <w:rsid w:val="005D455C"/>
    <w:rsid w:val="00CE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A1F2D"/>
  <w15:chartTrackingRefBased/>
  <w15:docId w15:val="{D6D5B253-925C-C14F-B6E4-67F5E3DD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tnamdubey/Library/Containers/com.microsoft.Word/Data/Library/Application%20Support/Microsoft/Office/16.0/DTS/en-US%7bF7627B4A-A1C5-CB48-906F-820F7A83C89C%7d/%7b5F5537ED-0080-9746-B689-48C7B1F49B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4</cp:lastModifiedBy>
  <cp:revision>1</cp:revision>
  <dcterms:created xsi:type="dcterms:W3CDTF">2020-06-21T17:19:00Z</dcterms:created>
  <dcterms:modified xsi:type="dcterms:W3CDTF">2020-06-21T17:22:00Z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